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6D01" w14:textId="55D6E34C" w:rsidR="00B73607" w:rsidRDefault="00B73607" w:rsidP="00B7360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</w:t>
      </w:r>
      <w:r w:rsidR="002F47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 Performing a Full Backup</w:t>
      </w:r>
      <w:r w:rsidRPr="004E3C7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and Recovery </w:t>
      </w:r>
      <w:r w:rsidRPr="004E3C77"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 xml:space="preserve">Server </w:t>
      </w:r>
      <w:r w:rsidRPr="004E3C77">
        <w:rPr>
          <w:b/>
          <w:sz w:val="28"/>
          <w:szCs w:val="28"/>
        </w:rPr>
        <w:t>2012</w:t>
      </w:r>
      <w:r>
        <w:rPr>
          <w:b/>
          <w:sz w:val="28"/>
          <w:szCs w:val="28"/>
        </w:rPr>
        <w:t xml:space="preserve"> R2</w:t>
      </w:r>
    </w:p>
    <w:p w14:paraId="77E0AF14" w14:textId="77777777" w:rsidR="00B73607" w:rsidRDefault="00B73607" w:rsidP="00B73607">
      <w:pPr>
        <w:rPr>
          <w:b/>
          <w:sz w:val="28"/>
          <w:szCs w:val="28"/>
        </w:rPr>
      </w:pPr>
    </w:p>
    <w:p w14:paraId="01A98BE1" w14:textId="77777777" w:rsidR="00B73607" w:rsidRDefault="00B73607" w:rsidP="00B73607">
      <w:pPr>
        <w:rPr>
          <w:b/>
          <w:szCs w:val="24"/>
        </w:rPr>
      </w:pPr>
      <w:r w:rsidRPr="004E3C77">
        <w:rPr>
          <w:b/>
          <w:szCs w:val="24"/>
        </w:rPr>
        <w:t>Overview</w:t>
      </w:r>
    </w:p>
    <w:p w14:paraId="6067E2B8" w14:textId="77777777" w:rsidR="00B73607" w:rsidRDefault="00B73607" w:rsidP="00B73607">
      <w:pPr>
        <w:ind w:left="0"/>
        <w:rPr>
          <w:b/>
          <w:szCs w:val="24"/>
        </w:rPr>
      </w:pPr>
    </w:p>
    <w:p w14:paraId="0C719E97" w14:textId="77777777" w:rsidR="00B73607" w:rsidRDefault="00B73607" w:rsidP="00B73607">
      <w:pPr>
        <w:rPr>
          <w:szCs w:val="24"/>
        </w:rPr>
      </w:pPr>
      <w:r w:rsidRPr="004E3C77">
        <w:rPr>
          <w:szCs w:val="24"/>
        </w:rPr>
        <w:t>In this lab, student</w:t>
      </w:r>
      <w:r>
        <w:rPr>
          <w:szCs w:val="24"/>
        </w:rPr>
        <w:t>s</w:t>
      </w:r>
      <w:r w:rsidRPr="004E3C77">
        <w:rPr>
          <w:szCs w:val="24"/>
        </w:rPr>
        <w:t xml:space="preserve"> will learn to install the Windows Server Backup</w:t>
      </w:r>
      <w:r>
        <w:rPr>
          <w:szCs w:val="24"/>
        </w:rPr>
        <w:t xml:space="preserve"> role and perform a full system backup and recovery.</w:t>
      </w:r>
    </w:p>
    <w:p w14:paraId="7DDDBB74" w14:textId="77777777" w:rsidR="00B73607" w:rsidRDefault="00B73607" w:rsidP="00B73607">
      <w:pPr>
        <w:rPr>
          <w:szCs w:val="24"/>
        </w:rPr>
      </w:pPr>
    </w:p>
    <w:p w14:paraId="3E6D3E9C" w14:textId="77777777" w:rsidR="00B73607" w:rsidRDefault="00B73607" w:rsidP="00B73607">
      <w:pPr>
        <w:rPr>
          <w:b/>
          <w:szCs w:val="24"/>
        </w:rPr>
      </w:pPr>
      <w:r w:rsidRPr="004E3C77">
        <w:rPr>
          <w:b/>
          <w:szCs w:val="24"/>
        </w:rPr>
        <w:t>Requirements</w:t>
      </w:r>
    </w:p>
    <w:p w14:paraId="0007CF0D" w14:textId="77777777" w:rsidR="00B73607" w:rsidRDefault="00B73607" w:rsidP="00B73607">
      <w:pPr>
        <w:rPr>
          <w:b/>
          <w:szCs w:val="24"/>
        </w:rPr>
      </w:pPr>
    </w:p>
    <w:p w14:paraId="469EDA2C" w14:textId="77777777" w:rsidR="00B73607" w:rsidRDefault="00B73607" w:rsidP="00B73607">
      <w:pPr>
        <w:rPr>
          <w:szCs w:val="24"/>
        </w:rPr>
      </w:pPr>
      <w:r w:rsidRPr="004E3C77">
        <w:rPr>
          <w:szCs w:val="24"/>
        </w:rPr>
        <w:t xml:space="preserve">Students will need to first complete the lab for adding </w:t>
      </w:r>
      <w:r>
        <w:rPr>
          <w:szCs w:val="24"/>
        </w:rPr>
        <w:t xml:space="preserve">one </w:t>
      </w:r>
      <w:r w:rsidRPr="004E3C77">
        <w:rPr>
          <w:szCs w:val="24"/>
        </w:rPr>
        <w:t xml:space="preserve">additional </w:t>
      </w:r>
      <w:r>
        <w:rPr>
          <w:szCs w:val="24"/>
        </w:rPr>
        <w:t>hard disk</w:t>
      </w:r>
      <w:r w:rsidRPr="004E3C77">
        <w:rPr>
          <w:szCs w:val="24"/>
        </w:rPr>
        <w:t xml:space="preserve"> to their Server 2012 R2 virtual machine.</w:t>
      </w:r>
      <w:r>
        <w:rPr>
          <w:szCs w:val="24"/>
        </w:rPr>
        <w:t xml:space="preserve"> This will be used as the backup volume. </w:t>
      </w:r>
    </w:p>
    <w:p w14:paraId="5724A985" w14:textId="77777777" w:rsidR="00B73607" w:rsidRDefault="00B73607" w:rsidP="00B73607">
      <w:pPr>
        <w:rPr>
          <w:szCs w:val="24"/>
        </w:rPr>
      </w:pPr>
    </w:p>
    <w:p w14:paraId="34882B22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836C32B" wp14:editId="77EA1BA3">
            <wp:extent cx="3600450" cy="154203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10" cy="15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8CB1" w14:textId="77777777" w:rsidR="00B73607" w:rsidRDefault="00B73607" w:rsidP="00B73607">
      <w:pPr>
        <w:rPr>
          <w:szCs w:val="24"/>
        </w:rPr>
      </w:pPr>
    </w:p>
    <w:p w14:paraId="75815E3B" w14:textId="6650756F" w:rsidR="00B73607" w:rsidRDefault="00B73607" w:rsidP="00B73607">
      <w:pPr>
        <w:rPr>
          <w:szCs w:val="24"/>
        </w:rPr>
      </w:pPr>
      <w:r w:rsidRPr="002F4715">
        <w:rPr>
          <w:noProof/>
          <w:szCs w:val="24"/>
        </w:rPr>
        <w:t>Log</w:t>
      </w:r>
      <w:r w:rsidR="002F4715">
        <w:rPr>
          <w:noProof/>
          <w:szCs w:val="24"/>
        </w:rPr>
        <w:t xml:space="preserve"> in</w:t>
      </w:r>
      <w:r>
        <w:rPr>
          <w:szCs w:val="24"/>
        </w:rPr>
        <w:t xml:space="preserve">to your Server 2012 R2 virtual machine. Once Server Manager starts up, go to </w:t>
      </w:r>
      <w:r w:rsidR="00B7517A">
        <w:rPr>
          <w:szCs w:val="24"/>
        </w:rPr>
        <w:t>M</w:t>
      </w:r>
      <w:r>
        <w:rPr>
          <w:szCs w:val="24"/>
        </w:rPr>
        <w:t xml:space="preserve">anage and select </w:t>
      </w:r>
      <w:r w:rsidR="00B7517A">
        <w:rPr>
          <w:szCs w:val="24"/>
        </w:rPr>
        <w:t>A</w:t>
      </w:r>
      <w:r>
        <w:rPr>
          <w:szCs w:val="24"/>
        </w:rPr>
        <w:t xml:space="preserve">dd </w:t>
      </w:r>
      <w:r w:rsidR="00B7517A">
        <w:rPr>
          <w:szCs w:val="24"/>
        </w:rPr>
        <w:t>R</w:t>
      </w:r>
      <w:r>
        <w:rPr>
          <w:szCs w:val="24"/>
        </w:rPr>
        <w:t xml:space="preserve">oles and </w:t>
      </w:r>
      <w:r w:rsidR="00B7517A">
        <w:rPr>
          <w:szCs w:val="24"/>
        </w:rPr>
        <w:t>F</w:t>
      </w:r>
      <w:bookmarkStart w:id="0" w:name="_GoBack"/>
      <w:bookmarkEnd w:id="0"/>
      <w:r>
        <w:rPr>
          <w:szCs w:val="24"/>
        </w:rPr>
        <w:t xml:space="preserve">eatures. </w:t>
      </w:r>
    </w:p>
    <w:p w14:paraId="7F08E7E7" w14:textId="77777777" w:rsidR="00B73607" w:rsidRDefault="00B73607" w:rsidP="00B73607">
      <w:pPr>
        <w:rPr>
          <w:szCs w:val="24"/>
        </w:rPr>
      </w:pPr>
    </w:p>
    <w:p w14:paraId="13B58D78" w14:textId="77777777" w:rsidR="00B73607" w:rsidRDefault="00B73607" w:rsidP="00B73607">
      <w:pPr>
        <w:rPr>
          <w:szCs w:val="24"/>
        </w:rPr>
      </w:pPr>
      <w:r w:rsidRPr="00E90ABB">
        <w:rPr>
          <w:noProof/>
          <w:szCs w:val="24"/>
        </w:rPr>
        <w:drawing>
          <wp:inline distT="0" distB="0" distL="0" distR="0" wp14:anchorId="6B33464E" wp14:editId="291D158C">
            <wp:extent cx="2353003" cy="1543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F482" w14:textId="77777777" w:rsidR="00B73607" w:rsidRDefault="00B73607" w:rsidP="00B73607">
      <w:pPr>
        <w:rPr>
          <w:szCs w:val="24"/>
        </w:rPr>
      </w:pPr>
    </w:p>
    <w:p w14:paraId="3AB0F6BE" w14:textId="77777777" w:rsidR="00B73607" w:rsidRDefault="00B73607" w:rsidP="00B73607">
      <w:pPr>
        <w:rPr>
          <w:szCs w:val="24"/>
        </w:rPr>
      </w:pPr>
      <w:r>
        <w:rPr>
          <w:szCs w:val="24"/>
        </w:rPr>
        <w:t>Select Role-based or feature-based installation.</w:t>
      </w:r>
    </w:p>
    <w:p w14:paraId="31F6B6DC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BD07566" wp14:editId="6734A637">
            <wp:extent cx="5238750" cy="18721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92" cy="187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D59C" w14:textId="77777777" w:rsidR="00B73607" w:rsidRDefault="00B73607" w:rsidP="00B73607">
      <w:pPr>
        <w:rPr>
          <w:szCs w:val="24"/>
        </w:rPr>
      </w:pPr>
    </w:p>
    <w:p w14:paraId="6CFCAAA5" w14:textId="77777777" w:rsidR="00B73607" w:rsidRDefault="00B73607" w:rsidP="00B73607">
      <w:pPr>
        <w:rPr>
          <w:szCs w:val="24"/>
        </w:rPr>
      </w:pPr>
      <w:r>
        <w:rPr>
          <w:szCs w:val="24"/>
        </w:rPr>
        <w:t>Select the server for your server pool.</w:t>
      </w:r>
    </w:p>
    <w:p w14:paraId="342B6824" w14:textId="77777777" w:rsidR="00B73607" w:rsidRDefault="00B73607" w:rsidP="00B73607">
      <w:pPr>
        <w:rPr>
          <w:szCs w:val="24"/>
        </w:rPr>
      </w:pPr>
    </w:p>
    <w:p w14:paraId="0046EBA6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9D975DA" wp14:editId="568B1F49">
            <wp:extent cx="4314202" cy="25691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085" cy="257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E61E" w14:textId="77777777" w:rsidR="00B73607" w:rsidRDefault="00B73607" w:rsidP="00B73607">
      <w:pPr>
        <w:rPr>
          <w:szCs w:val="24"/>
        </w:rPr>
      </w:pPr>
    </w:p>
    <w:p w14:paraId="71EAEA2F" w14:textId="77777777" w:rsidR="00B73607" w:rsidRDefault="00B73607" w:rsidP="00B73607">
      <w:pPr>
        <w:rPr>
          <w:szCs w:val="24"/>
        </w:rPr>
      </w:pPr>
      <w:r>
        <w:rPr>
          <w:szCs w:val="24"/>
        </w:rPr>
        <w:t>On the roles selection page, click next (no section here).</w:t>
      </w:r>
    </w:p>
    <w:p w14:paraId="5C26FAC5" w14:textId="77777777" w:rsidR="00B73607" w:rsidRDefault="00B73607" w:rsidP="00B73607">
      <w:pPr>
        <w:rPr>
          <w:szCs w:val="24"/>
        </w:rPr>
      </w:pPr>
    </w:p>
    <w:p w14:paraId="5E6F2E68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23C0D5C" wp14:editId="44D95418">
            <wp:extent cx="3724835" cy="2638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626" cy="265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39A0" w14:textId="77777777" w:rsidR="00B73607" w:rsidRDefault="00B73607" w:rsidP="00B73607">
      <w:pPr>
        <w:rPr>
          <w:szCs w:val="24"/>
        </w:rPr>
      </w:pPr>
      <w:r>
        <w:rPr>
          <w:szCs w:val="24"/>
        </w:rPr>
        <w:t>On the features page, scroll down to the Windows Server Backup feature, select the box and click next.</w:t>
      </w:r>
    </w:p>
    <w:p w14:paraId="3C3393E7" w14:textId="77777777" w:rsidR="00B73607" w:rsidRDefault="00B73607" w:rsidP="00B73607">
      <w:pPr>
        <w:rPr>
          <w:szCs w:val="24"/>
        </w:rPr>
      </w:pPr>
    </w:p>
    <w:p w14:paraId="21BDEA86" w14:textId="77777777" w:rsidR="00B73607" w:rsidRDefault="00B73607" w:rsidP="00B73607">
      <w:pPr>
        <w:rPr>
          <w:szCs w:val="24"/>
        </w:rPr>
      </w:pPr>
      <w:r w:rsidRPr="00314B91">
        <w:rPr>
          <w:noProof/>
          <w:szCs w:val="24"/>
        </w:rPr>
        <w:drawing>
          <wp:inline distT="0" distB="0" distL="0" distR="0" wp14:anchorId="607BF61B" wp14:editId="0E9D5E66">
            <wp:extent cx="3429479" cy="3848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D5D9" w14:textId="77777777" w:rsidR="00B73607" w:rsidRDefault="00B73607" w:rsidP="00B73607">
      <w:pPr>
        <w:rPr>
          <w:szCs w:val="24"/>
        </w:rPr>
      </w:pPr>
      <w:r>
        <w:rPr>
          <w:szCs w:val="24"/>
        </w:rPr>
        <w:t xml:space="preserve">Confirm your selection and click install. </w:t>
      </w:r>
    </w:p>
    <w:p w14:paraId="1F4A9E08" w14:textId="77777777" w:rsidR="00B73607" w:rsidRDefault="00B73607" w:rsidP="00B73607">
      <w:pPr>
        <w:rPr>
          <w:szCs w:val="24"/>
        </w:rPr>
      </w:pPr>
    </w:p>
    <w:p w14:paraId="0C9D553A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63B3ACF" wp14:editId="694BE32D">
            <wp:extent cx="593407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4E04" w14:textId="77777777" w:rsidR="00B73607" w:rsidRDefault="00B73607" w:rsidP="00B73607">
      <w:pPr>
        <w:rPr>
          <w:szCs w:val="24"/>
        </w:rPr>
      </w:pPr>
    </w:p>
    <w:p w14:paraId="1A4CAEEC" w14:textId="77777777" w:rsidR="00B73607" w:rsidRDefault="00B73607" w:rsidP="00B73607">
      <w:pPr>
        <w:rPr>
          <w:szCs w:val="24"/>
        </w:rPr>
      </w:pPr>
      <w:r>
        <w:rPr>
          <w:szCs w:val="24"/>
        </w:rPr>
        <w:t>Allow the install to complete and click on close.</w:t>
      </w:r>
    </w:p>
    <w:p w14:paraId="0ADF4172" w14:textId="77777777" w:rsidR="00B73607" w:rsidRDefault="00B73607" w:rsidP="00B73607">
      <w:pPr>
        <w:rPr>
          <w:szCs w:val="24"/>
        </w:rPr>
      </w:pPr>
    </w:p>
    <w:p w14:paraId="31DE5E40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F57163B" wp14:editId="6AFCA9F3">
            <wp:extent cx="594360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7AB1" w14:textId="77777777" w:rsidR="00B73607" w:rsidRDefault="00B73607" w:rsidP="00B73607">
      <w:pPr>
        <w:rPr>
          <w:szCs w:val="24"/>
        </w:rPr>
      </w:pPr>
    </w:p>
    <w:p w14:paraId="37B9B00B" w14:textId="77777777" w:rsidR="00B73607" w:rsidRDefault="00B73607" w:rsidP="00B73607">
      <w:pPr>
        <w:rPr>
          <w:szCs w:val="24"/>
        </w:rPr>
      </w:pPr>
      <w:r>
        <w:rPr>
          <w:szCs w:val="24"/>
        </w:rPr>
        <w:t xml:space="preserve">Back at Server Manager, click on tools, scroll to the boom of the list and click on Windows Server Backup. </w:t>
      </w:r>
    </w:p>
    <w:p w14:paraId="69A3645E" w14:textId="77777777" w:rsidR="00B73607" w:rsidRDefault="00B73607" w:rsidP="00B73607">
      <w:pPr>
        <w:rPr>
          <w:szCs w:val="24"/>
        </w:rPr>
      </w:pPr>
    </w:p>
    <w:p w14:paraId="3C4E6A34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A10CB48" wp14:editId="71537AAC">
            <wp:extent cx="2771775" cy="193486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43" cy="195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10A1" w14:textId="77777777" w:rsidR="00B73607" w:rsidRDefault="00B73607" w:rsidP="00B73607">
      <w:pPr>
        <w:rPr>
          <w:szCs w:val="24"/>
        </w:rPr>
      </w:pPr>
    </w:p>
    <w:p w14:paraId="5283ABC1" w14:textId="77777777" w:rsidR="00B73607" w:rsidRDefault="00B73607" w:rsidP="00B73607">
      <w:pPr>
        <w:rPr>
          <w:szCs w:val="24"/>
        </w:rPr>
      </w:pPr>
      <w:r>
        <w:rPr>
          <w:szCs w:val="24"/>
        </w:rPr>
        <w:t xml:space="preserve">From the left window pane select, </w:t>
      </w:r>
      <w:r w:rsidRPr="003A7445">
        <w:rPr>
          <w:b/>
          <w:szCs w:val="24"/>
        </w:rPr>
        <w:t>local backup</w:t>
      </w:r>
      <w:r>
        <w:rPr>
          <w:szCs w:val="24"/>
        </w:rPr>
        <w:t xml:space="preserve"> and from the taskbar, click on </w:t>
      </w:r>
      <w:r w:rsidRPr="003A7445">
        <w:rPr>
          <w:b/>
          <w:szCs w:val="24"/>
        </w:rPr>
        <w:t>Action</w:t>
      </w:r>
      <w:r>
        <w:rPr>
          <w:szCs w:val="24"/>
        </w:rPr>
        <w:t xml:space="preserve"> and from the context menu select </w:t>
      </w:r>
      <w:r w:rsidRPr="003A7445">
        <w:rPr>
          <w:b/>
          <w:szCs w:val="24"/>
        </w:rPr>
        <w:t>Backup Schedule</w:t>
      </w:r>
      <w:r>
        <w:rPr>
          <w:szCs w:val="24"/>
        </w:rPr>
        <w:t xml:space="preserve">. </w:t>
      </w:r>
    </w:p>
    <w:p w14:paraId="2060FEF4" w14:textId="77777777" w:rsidR="00B73607" w:rsidRDefault="00B73607" w:rsidP="00B73607">
      <w:pPr>
        <w:rPr>
          <w:szCs w:val="24"/>
        </w:rPr>
      </w:pPr>
    </w:p>
    <w:p w14:paraId="4421A970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A95F985" wp14:editId="56921F7C">
            <wp:extent cx="2962275" cy="1609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FC83" w14:textId="77777777" w:rsidR="00B73607" w:rsidRDefault="00B73607" w:rsidP="00B73607">
      <w:pPr>
        <w:rPr>
          <w:szCs w:val="24"/>
        </w:rPr>
      </w:pPr>
      <w:r>
        <w:rPr>
          <w:szCs w:val="24"/>
        </w:rPr>
        <w:t xml:space="preserve">On the </w:t>
      </w:r>
      <w:r w:rsidRPr="0069613D">
        <w:rPr>
          <w:b/>
          <w:szCs w:val="24"/>
        </w:rPr>
        <w:t>Getting Started</w:t>
      </w:r>
      <w:r>
        <w:rPr>
          <w:szCs w:val="24"/>
        </w:rPr>
        <w:t xml:space="preserve"> screen, click next. </w:t>
      </w:r>
    </w:p>
    <w:p w14:paraId="487D0ABA" w14:textId="77777777" w:rsidR="00B73607" w:rsidRDefault="00B73607" w:rsidP="00B73607">
      <w:pPr>
        <w:rPr>
          <w:szCs w:val="24"/>
        </w:rPr>
      </w:pPr>
    </w:p>
    <w:p w14:paraId="001152F2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ECEAC6B" wp14:editId="19B94C95">
            <wp:extent cx="594360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CB6E" w14:textId="77777777" w:rsidR="00B73607" w:rsidRDefault="00B73607" w:rsidP="00B73607">
      <w:pPr>
        <w:rPr>
          <w:szCs w:val="24"/>
        </w:rPr>
      </w:pPr>
    </w:p>
    <w:p w14:paraId="473419AC" w14:textId="77777777" w:rsidR="00B73607" w:rsidRDefault="00B73607" w:rsidP="00B73607">
      <w:pPr>
        <w:rPr>
          <w:szCs w:val="24"/>
        </w:rPr>
      </w:pPr>
      <w:r>
        <w:rPr>
          <w:szCs w:val="24"/>
        </w:rPr>
        <w:lastRenderedPageBreak/>
        <w:t>On the page accept the defaults and click next.</w:t>
      </w:r>
    </w:p>
    <w:p w14:paraId="34C9B360" w14:textId="77777777" w:rsidR="00B73607" w:rsidRDefault="00B73607" w:rsidP="00B73607">
      <w:pPr>
        <w:rPr>
          <w:szCs w:val="24"/>
        </w:rPr>
      </w:pPr>
    </w:p>
    <w:p w14:paraId="38F34630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4BB9D15" wp14:editId="5C862E3B">
            <wp:extent cx="5943600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70E2" w14:textId="77777777" w:rsidR="00B73607" w:rsidRDefault="00B73607" w:rsidP="00B73607">
      <w:pPr>
        <w:rPr>
          <w:szCs w:val="24"/>
        </w:rPr>
      </w:pPr>
    </w:p>
    <w:p w14:paraId="756F78F2" w14:textId="77777777" w:rsidR="00B73607" w:rsidRDefault="00B73607" w:rsidP="00B73607">
      <w:pPr>
        <w:rPr>
          <w:szCs w:val="24"/>
        </w:rPr>
      </w:pPr>
      <w:r>
        <w:rPr>
          <w:szCs w:val="24"/>
        </w:rPr>
        <w:t xml:space="preserve">On the Specific Backup Time, Enter the time to begin the backup. This would normally be when there is little activity on the network </w:t>
      </w:r>
      <w:r w:rsidRPr="002F4715">
        <w:rPr>
          <w:noProof/>
          <w:szCs w:val="24"/>
        </w:rPr>
        <w:t>or</w:t>
      </w:r>
      <w:r>
        <w:rPr>
          <w:szCs w:val="24"/>
        </w:rPr>
        <w:t xml:space="preserve"> the server is having a major change to its hardware or software.  </w:t>
      </w:r>
    </w:p>
    <w:p w14:paraId="507FDCDD" w14:textId="77777777" w:rsidR="00B73607" w:rsidRDefault="00B73607" w:rsidP="00B73607">
      <w:pPr>
        <w:rPr>
          <w:szCs w:val="24"/>
        </w:rPr>
      </w:pPr>
    </w:p>
    <w:p w14:paraId="5448FB5A" w14:textId="77777777" w:rsidR="00B73607" w:rsidRDefault="00B73607" w:rsidP="00B73607">
      <w:pPr>
        <w:rPr>
          <w:szCs w:val="24"/>
        </w:rPr>
      </w:pPr>
      <w:r w:rsidRPr="0069613D">
        <w:rPr>
          <w:noProof/>
          <w:szCs w:val="24"/>
        </w:rPr>
        <w:lastRenderedPageBreak/>
        <w:drawing>
          <wp:inline distT="0" distB="0" distL="0" distR="0" wp14:anchorId="22A8742A" wp14:editId="337D23DC">
            <wp:extent cx="4810125" cy="40413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2671" cy="40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8936" w14:textId="77777777" w:rsidR="00B73607" w:rsidRDefault="00B73607" w:rsidP="00B73607">
      <w:pPr>
        <w:rPr>
          <w:szCs w:val="24"/>
        </w:rPr>
      </w:pPr>
    </w:p>
    <w:p w14:paraId="309F841B" w14:textId="77777777" w:rsidR="00B73607" w:rsidRDefault="00B73607" w:rsidP="00B73607">
      <w:pPr>
        <w:rPr>
          <w:szCs w:val="24"/>
        </w:rPr>
      </w:pPr>
      <w:r>
        <w:rPr>
          <w:szCs w:val="24"/>
        </w:rPr>
        <w:t>On the Specify Destination Type, select Backup up to a hard disk that is dedicated for backups. Click Next,</w:t>
      </w:r>
    </w:p>
    <w:p w14:paraId="729BCF14" w14:textId="77777777" w:rsidR="00B73607" w:rsidRDefault="00B73607" w:rsidP="00B73607">
      <w:pPr>
        <w:rPr>
          <w:szCs w:val="24"/>
        </w:rPr>
      </w:pPr>
    </w:p>
    <w:p w14:paraId="5E643936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62D57607" wp14:editId="321DD2D8">
            <wp:extent cx="4591050" cy="29797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73" cy="29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ABB3" w14:textId="77777777" w:rsidR="00B73607" w:rsidRDefault="00B73607" w:rsidP="00B73607">
      <w:pPr>
        <w:rPr>
          <w:szCs w:val="24"/>
        </w:rPr>
      </w:pPr>
    </w:p>
    <w:p w14:paraId="300EDF20" w14:textId="77777777" w:rsidR="00B73607" w:rsidRDefault="00B73607" w:rsidP="00B73607">
      <w:pPr>
        <w:rPr>
          <w:szCs w:val="24"/>
        </w:rPr>
      </w:pPr>
    </w:p>
    <w:p w14:paraId="45929415" w14:textId="48CE4AB7" w:rsidR="00B73607" w:rsidRDefault="00B73607" w:rsidP="00B73607">
      <w:pPr>
        <w:rPr>
          <w:szCs w:val="24"/>
        </w:rPr>
      </w:pPr>
      <w:r>
        <w:rPr>
          <w:szCs w:val="24"/>
        </w:rPr>
        <w:t xml:space="preserve">On the next page, click on Show Available </w:t>
      </w:r>
      <w:r w:rsidR="002F4715">
        <w:rPr>
          <w:noProof/>
          <w:szCs w:val="24"/>
        </w:rPr>
        <w:t>D</w:t>
      </w:r>
      <w:r w:rsidRPr="002F4715">
        <w:rPr>
          <w:noProof/>
          <w:szCs w:val="24"/>
        </w:rPr>
        <w:t>isks</w:t>
      </w:r>
      <w:r>
        <w:rPr>
          <w:szCs w:val="24"/>
        </w:rPr>
        <w:t xml:space="preserve">. Under available disk check the box for Disk 1. Click next. </w:t>
      </w:r>
    </w:p>
    <w:p w14:paraId="2347D215" w14:textId="77777777" w:rsidR="00B73607" w:rsidRDefault="00B73607" w:rsidP="00B73607">
      <w:pPr>
        <w:rPr>
          <w:szCs w:val="24"/>
        </w:rPr>
      </w:pPr>
    </w:p>
    <w:p w14:paraId="15532B0D" w14:textId="77777777" w:rsidR="00B73607" w:rsidRDefault="00B73607" w:rsidP="00B73607">
      <w:pPr>
        <w:rPr>
          <w:szCs w:val="24"/>
        </w:rPr>
      </w:pPr>
      <w:r>
        <w:rPr>
          <w:szCs w:val="24"/>
        </w:rPr>
        <w:t xml:space="preserve">If you get the following warning, click OK. Window Backup must format the volume so that is can be used as the designated backup. </w:t>
      </w:r>
    </w:p>
    <w:p w14:paraId="32A746C6" w14:textId="77777777" w:rsidR="00B73607" w:rsidRDefault="00B73607" w:rsidP="00B73607">
      <w:pPr>
        <w:rPr>
          <w:szCs w:val="24"/>
        </w:rPr>
      </w:pPr>
    </w:p>
    <w:p w14:paraId="5652E47B" w14:textId="77777777" w:rsidR="00B73607" w:rsidRDefault="00B73607" w:rsidP="00B73607">
      <w:pPr>
        <w:rPr>
          <w:szCs w:val="24"/>
        </w:rPr>
      </w:pPr>
      <w:r w:rsidRPr="00A94164">
        <w:rPr>
          <w:noProof/>
          <w:szCs w:val="24"/>
        </w:rPr>
        <w:drawing>
          <wp:inline distT="0" distB="0" distL="0" distR="0" wp14:anchorId="3D2E7C50" wp14:editId="3B63ECB8">
            <wp:extent cx="3867150" cy="15859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0543" cy="16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389F" w14:textId="77777777" w:rsidR="00B73607" w:rsidRDefault="00B73607" w:rsidP="00B73607">
      <w:pPr>
        <w:rPr>
          <w:szCs w:val="24"/>
        </w:rPr>
      </w:pPr>
    </w:p>
    <w:p w14:paraId="33CD01DB" w14:textId="6593578E" w:rsidR="00B73607" w:rsidRDefault="00B73607" w:rsidP="00B73607">
      <w:pPr>
        <w:rPr>
          <w:szCs w:val="24"/>
        </w:rPr>
      </w:pPr>
      <w:r>
        <w:rPr>
          <w:szCs w:val="24"/>
        </w:rPr>
        <w:t xml:space="preserve">Click yes </w:t>
      </w:r>
      <w:r w:rsidR="002F4715">
        <w:rPr>
          <w:noProof/>
          <w:szCs w:val="24"/>
        </w:rPr>
        <w:t>on</w:t>
      </w:r>
      <w:r>
        <w:rPr>
          <w:szCs w:val="24"/>
        </w:rPr>
        <w:t xml:space="preserve"> the next warning message.</w:t>
      </w:r>
    </w:p>
    <w:p w14:paraId="5ACCFD15" w14:textId="77777777" w:rsidR="00B73607" w:rsidRDefault="00B73607" w:rsidP="00B73607">
      <w:pPr>
        <w:rPr>
          <w:szCs w:val="24"/>
        </w:rPr>
      </w:pPr>
    </w:p>
    <w:p w14:paraId="0515F642" w14:textId="77777777" w:rsidR="00B73607" w:rsidRDefault="00B73607" w:rsidP="00B73607">
      <w:pPr>
        <w:rPr>
          <w:szCs w:val="24"/>
        </w:rPr>
      </w:pPr>
      <w:r w:rsidRPr="00A94164">
        <w:rPr>
          <w:noProof/>
          <w:szCs w:val="24"/>
        </w:rPr>
        <w:lastRenderedPageBreak/>
        <w:drawing>
          <wp:inline distT="0" distB="0" distL="0" distR="0" wp14:anchorId="037D18A7" wp14:editId="71276EEB">
            <wp:extent cx="3867150" cy="191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7487" cy="19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FD78" w14:textId="77777777" w:rsidR="00B73607" w:rsidRDefault="00B73607" w:rsidP="00B73607">
      <w:pPr>
        <w:rPr>
          <w:szCs w:val="24"/>
        </w:rPr>
      </w:pPr>
    </w:p>
    <w:p w14:paraId="0CCCC6FA" w14:textId="77777777" w:rsidR="00B73607" w:rsidRDefault="00B73607" w:rsidP="00B73607">
      <w:pPr>
        <w:rPr>
          <w:szCs w:val="24"/>
        </w:rPr>
      </w:pPr>
    </w:p>
    <w:p w14:paraId="26FA2B41" w14:textId="77777777" w:rsidR="00B73607" w:rsidRDefault="00B73607" w:rsidP="00B73607">
      <w:pPr>
        <w:rPr>
          <w:szCs w:val="24"/>
        </w:rPr>
      </w:pPr>
      <w:r>
        <w:rPr>
          <w:szCs w:val="24"/>
        </w:rPr>
        <w:t xml:space="preserve">Windows Backup quickly performs a backup. On the next window, click </w:t>
      </w:r>
      <w:r w:rsidRPr="00A94164">
        <w:rPr>
          <w:b/>
          <w:szCs w:val="24"/>
        </w:rPr>
        <w:t>Finish</w:t>
      </w:r>
      <w:r>
        <w:rPr>
          <w:szCs w:val="24"/>
        </w:rPr>
        <w:t xml:space="preserve">. </w:t>
      </w:r>
    </w:p>
    <w:p w14:paraId="665A2C8F" w14:textId="77777777" w:rsidR="00B73607" w:rsidRDefault="00B73607" w:rsidP="00B73607">
      <w:pPr>
        <w:rPr>
          <w:szCs w:val="24"/>
        </w:rPr>
      </w:pPr>
    </w:p>
    <w:p w14:paraId="2C6C62E3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0D72CAD" wp14:editId="29D9B3B4">
            <wp:extent cx="4390292" cy="23780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49" cy="239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5862" w14:textId="7314C26B" w:rsidR="00B73607" w:rsidRDefault="00B73607" w:rsidP="00B73607">
      <w:pPr>
        <w:rPr>
          <w:szCs w:val="24"/>
        </w:rPr>
      </w:pPr>
      <w:r>
        <w:rPr>
          <w:szCs w:val="24"/>
        </w:rPr>
        <w:t xml:space="preserve">Open Computer Management and launch your </w:t>
      </w:r>
      <w:r w:rsidR="002F4715">
        <w:rPr>
          <w:noProof/>
          <w:szCs w:val="24"/>
        </w:rPr>
        <w:t>D</w:t>
      </w:r>
      <w:r w:rsidRPr="002F4715">
        <w:rPr>
          <w:noProof/>
          <w:szCs w:val="24"/>
        </w:rPr>
        <w:t>isk</w:t>
      </w:r>
      <w:r>
        <w:rPr>
          <w:szCs w:val="24"/>
        </w:rPr>
        <w:t xml:space="preserve"> Management tool. Look at the 10GB disk created early. It now </w:t>
      </w:r>
      <w:r w:rsidRPr="002F4715">
        <w:rPr>
          <w:noProof/>
          <w:szCs w:val="24"/>
        </w:rPr>
        <w:t>s</w:t>
      </w:r>
      <w:r w:rsidR="002F4715">
        <w:rPr>
          <w:noProof/>
          <w:szCs w:val="24"/>
        </w:rPr>
        <w:t>h</w:t>
      </w:r>
      <w:r w:rsidRPr="002F4715">
        <w:rPr>
          <w:noProof/>
          <w:szCs w:val="24"/>
        </w:rPr>
        <w:t>ows</w:t>
      </w:r>
      <w:r>
        <w:rPr>
          <w:szCs w:val="24"/>
        </w:rPr>
        <w:t xml:space="preserve"> as </w:t>
      </w:r>
      <w:r w:rsidR="002F4715">
        <w:rPr>
          <w:szCs w:val="24"/>
        </w:rPr>
        <w:t xml:space="preserve">a </w:t>
      </w:r>
      <w:r w:rsidRPr="002F4715">
        <w:rPr>
          <w:noProof/>
          <w:szCs w:val="24"/>
        </w:rPr>
        <w:t>backup</w:t>
      </w:r>
      <w:r>
        <w:rPr>
          <w:szCs w:val="24"/>
        </w:rPr>
        <w:t xml:space="preserve"> disk for the server. Note the time stamp of the last full backup. This will change with each backup. </w:t>
      </w:r>
    </w:p>
    <w:p w14:paraId="6EBD9119" w14:textId="77777777" w:rsidR="00B73607" w:rsidRDefault="00B73607" w:rsidP="00B73607">
      <w:pPr>
        <w:rPr>
          <w:szCs w:val="24"/>
        </w:rPr>
      </w:pPr>
    </w:p>
    <w:p w14:paraId="797462B1" w14:textId="77777777" w:rsidR="00B73607" w:rsidRDefault="00B73607" w:rsidP="00B73607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FCFC57A" wp14:editId="00D79EEF">
            <wp:extent cx="4895850" cy="20230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70" cy="20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0ED3" w14:textId="77777777" w:rsidR="00B73607" w:rsidRDefault="00B73607" w:rsidP="00B73607">
      <w:pPr>
        <w:rPr>
          <w:szCs w:val="24"/>
        </w:rPr>
      </w:pPr>
    </w:p>
    <w:p w14:paraId="3A746522" w14:textId="77777777" w:rsidR="00B73607" w:rsidRDefault="00B73607" w:rsidP="00B73607">
      <w:pPr>
        <w:rPr>
          <w:szCs w:val="24"/>
        </w:rPr>
      </w:pPr>
      <w:r>
        <w:rPr>
          <w:szCs w:val="24"/>
        </w:rPr>
        <w:t>End of the lab!</w:t>
      </w:r>
    </w:p>
    <w:p w14:paraId="1E5890D6" w14:textId="77777777" w:rsidR="00B73607" w:rsidRDefault="00B73607" w:rsidP="00B73607">
      <w:pPr>
        <w:rPr>
          <w:szCs w:val="24"/>
        </w:rPr>
      </w:pPr>
    </w:p>
    <w:p w14:paraId="46B92B9F" w14:textId="77777777" w:rsidR="00B73607" w:rsidRDefault="00B73607" w:rsidP="00B73607">
      <w:pPr>
        <w:rPr>
          <w:szCs w:val="24"/>
        </w:rPr>
      </w:pPr>
    </w:p>
    <w:p w14:paraId="48CB5059" w14:textId="77777777" w:rsidR="00B73607" w:rsidRDefault="00B73607" w:rsidP="00B73607">
      <w:pPr>
        <w:rPr>
          <w:szCs w:val="24"/>
        </w:rPr>
      </w:pPr>
    </w:p>
    <w:p w14:paraId="3AD63B27" w14:textId="77777777" w:rsidR="00B73607" w:rsidRDefault="00B73607" w:rsidP="00B73607">
      <w:pPr>
        <w:rPr>
          <w:szCs w:val="24"/>
        </w:rPr>
      </w:pPr>
    </w:p>
    <w:p w14:paraId="47A81252" w14:textId="77777777" w:rsidR="00B73607" w:rsidRPr="004E3C77" w:rsidRDefault="00B73607" w:rsidP="00B73607">
      <w:pPr>
        <w:rPr>
          <w:szCs w:val="24"/>
        </w:rPr>
      </w:pPr>
    </w:p>
    <w:p w14:paraId="15D3B4C0" w14:textId="77777777" w:rsidR="00B73607" w:rsidRDefault="00B73607" w:rsidP="00B73607">
      <w:pPr>
        <w:rPr>
          <w:b/>
          <w:szCs w:val="24"/>
        </w:rPr>
      </w:pPr>
    </w:p>
    <w:p w14:paraId="75C9DEDF" w14:textId="77777777" w:rsidR="00B73607" w:rsidRPr="004E3C77" w:rsidRDefault="00B73607" w:rsidP="00B73607">
      <w:pPr>
        <w:rPr>
          <w:szCs w:val="24"/>
        </w:rPr>
      </w:pPr>
    </w:p>
    <w:p w14:paraId="5C7808E5" w14:textId="77777777" w:rsidR="00B73607" w:rsidRDefault="00B73607" w:rsidP="00B73607">
      <w:pPr>
        <w:rPr>
          <w:b/>
          <w:szCs w:val="24"/>
        </w:rPr>
      </w:pPr>
    </w:p>
    <w:p w14:paraId="03FA2B03" w14:textId="77777777" w:rsidR="00B73607" w:rsidRPr="004E3C77" w:rsidRDefault="00B73607" w:rsidP="00B73607">
      <w:pPr>
        <w:rPr>
          <w:b/>
          <w:szCs w:val="24"/>
        </w:rPr>
      </w:pPr>
    </w:p>
    <w:p w14:paraId="2F50C232" w14:textId="77777777" w:rsidR="00176542" w:rsidRDefault="00176542"/>
    <w:sectPr w:rsidR="0017654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D73B1" w14:textId="77777777" w:rsidR="00A46220" w:rsidRDefault="00A46220" w:rsidP="00B204EC">
      <w:r>
        <w:separator/>
      </w:r>
    </w:p>
  </w:endnote>
  <w:endnote w:type="continuationSeparator" w:id="0">
    <w:p w14:paraId="59ACBEFA" w14:textId="77777777" w:rsidR="00A46220" w:rsidRDefault="00A46220" w:rsidP="00B2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42EA9" w14:textId="77777777" w:rsidR="00B204EC" w:rsidRDefault="00B20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9240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B3906" w14:textId="77777777" w:rsidR="00B204EC" w:rsidRDefault="00B20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6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67479C" w14:textId="77777777" w:rsidR="00B204EC" w:rsidRPr="00B204EC" w:rsidRDefault="00B204EC" w:rsidP="00B204EC">
    <w:pPr>
      <w:pStyle w:val="Footer"/>
      <w:jc w:val="center"/>
      <w:rPr>
        <w:b w:val="0"/>
      </w:rPr>
    </w:pPr>
    <w:r w:rsidRPr="00B204EC">
      <w:rPr>
        <w:b w:val="0"/>
      </w:rPr>
      <w:t>© 2016 syberoffense.com All Rights Reserved</w:t>
    </w:r>
  </w:p>
  <w:p w14:paraId="5D3320DC" w14:textId="77777777" w:rsidR="00B204EC" w:rsidRDefault="00B204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69554" w14:textId="77777777" w:rsidR="00B204EC" w:rsidRDefault="00B20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9AE9E" w14:textId="77777777" w:rsidR="00A46220" w:rsidRDefault="00A46220" w:rsidP="00B204EC">
      <w:r>
        <w:separator/>
      </w:r>
    </w:p>
  </w:footnote>
  <w:footnote w:type="continuationSeparator" w:id="0">
    <w:p w14:paraId="1A6B88FF" w14:textId="77777777" w:rsidR="00A46220" w:rsidRDefault="00A46220" w:rsidP="00B2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A1019" w14:textId="77777777" w:rsidR="00B204EC" w:rsidRDefault="00B204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3C7B4" w14:textId="77777777" w:rsidR="00B204EC" w:rsidRDefault="00B204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AF7AF4" wp14:editId="0A0CD210">
          <wp:simplePos x="0" y="0"/>
          <wp:positionH relativeFrom="column">
            <wp:posOffset>95250</wp:posOffset>
          </wp:positionH>
          <wp:positionV relativeFrom="paragraph">
            <wp:posOffset>-352425</wp:posOffset>
          </wp:positionV>
          <wp:extent cx="1859280" cy="1164590"/>
          <wp:effectExtent l="0" t="0" r="7620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91D3" w14:textId="77777777" w:rsidR="00B204EC" w:rsidRDefault="00B204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rY0NDY1MjMzMTVU0lEKTi0uzszPAykwqgUAagR/0SwAAAA="/>
    <w:docVar w:name="dgnword-docGUID" w:val="{484E4E83-48CF-4008-A51A-AB1CBDDD28D7}"/>
    <w:docVar w:name="dgnword-eventsink" w:val="592976872"/>
  </w:docVars>
  <w:rsids>
    <w:rsidRoot w:val="00B73607"/>
    <w:rsid w:val="00176542"/>
    <w:rsid w:val="002141CA"/>
    <w:rsid w:val="002F4715"/>
    <w:rsid w:val="003212DA"/>
    <w:rsid w:val="004237F5"/>
    <w:rsid w:val="00794DE2"/>
    <w:rsid w:val="00A46220"/>
    <w:rsid w:val="00B204EC"/>
    <w:rsid w:val="00B73607"/>
    <w:rsid w:val="00B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58D5"/>
  <w15:chartTrackingRefBased/>
  <w15:docId w15:val="{3B5BA34B-DE1E-4B05-A711-8CFCE2C7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607"/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4EC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B204EC"/>
  </w:style>
  <w:style w:type="paragraph" w:styleId="Footer">
    <w:name w:val="footer"/>
    <w:basedOn w:val="Normal"/>
    <w:link w:val="FooterChar"/>
    <w:uiPriority w:val="99"/>
    <w:unhideWhenUsed/>
    <w:rsid w:val="00B204EC"/>
    <w:pPr>
      <w:tabs>
        <w:tab w:val="center" w:pos="4680"/>
        <w:tab w:val="right" w:pos="936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2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pat\Dropbox\SyberOffense%20School%20Build\Labs\SyberOffense%20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SyberOffense Lab Template</Template>
  <TotalTime>4</TotalTime>
  <Pages>10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Cliff Krahenbill</cp:lastModifiedBy>
  <cp:revision>3</cp:revision>
  <dcterms:created xsi:type="dcterms:W3CDTF">2017-07-14T07:40:00Z</dcterms:created>
  <dcterms:modified xsi:type="dcterms:W3CDTF">2019-08-30T07:41:00Z</dcterms:modified>
</cp:coreProperties>
</file>